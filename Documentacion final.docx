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5174791"/>
        <w:docPartObj>
          <w:docPartGallery w:val="Cover Pages"/>
          <w:docPartUnique/>
        </w:docPartObj>
      </w:sdtPr>
      <w:sdtEndPr>
        <w:rPr>
          <w:lang w:val="es-CR"/>
        </w:rPr>
      </w:sdtEndPr>
      <w:sdtContent>
        <w:p w:rsidR="00ED022C" w:rsidRDefault="00ED022C"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es-CR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022C" w:rsidRPr="00ED022C" w:rsidRDefault="00ED022C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CR"/>
                                      </w:rPr>
                                    </w:pPr>
                                    <w:r w:rsidRPr="00ED022C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CR"/>
                                      </w:rPr>
                                      <w:t>Communicator</w:t>
                                    </w:r>
                                  </w:p>
                                </w:sdtContent>
                              </w:sdt>
                              <w:p w:rsidR="00ED022C" w:rsidRPr="00ED022C" w:rsidRDefault="00ED022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s-CR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es-CR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D022C" w:rsidRPr="00ED022C" w:rsidRDefault="00ED022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lang w:val="es-CR"/>
                                      </w:rPr>
                                    </w:pPr>
                                    <w:r w:rsidRPr="00ED022C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>Aplicación de mensajería realizada en el lenguaje de programaci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CR"/>
                                      </w:rPr>
                                      <w:t>ón 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b01513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es-CR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D022C" w:rsidRPr="00ED022C" w:rsidRDefault="00ED022C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CR"/>
                                </w:rPr>
                              </w:pPr>
                              <w:r w:rsidRPr="00ED022C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CR"/>
                                </w:rPr>
                                <w:t>Communicator</w:t>
                              </w:r>
                            </w:p>
                          </w:sdtContent>
                        </w:sdt>
                        <w:p w:rsidR="00ED022C" w:rsidRPr="00ED022C" w:rsidRDefault="00ED022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s-CR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  <w:lang w:val="es-CR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D022C" w:rsidRPr="00ED022C" w:rsidRDefault="00ED022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lang w:val="es-CR"/>
                                </w:rPr>
                              </w:pPr>
                              <w:r w:rsidRPr="00ED022C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>Aplicación de mensajería realizada en el lenguaje de programaci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CR"/>
                                </w:rPr>
                                <w:t>ón C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022C" w:rsidRDefault="00ED022C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Tarea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Programada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" fillcolor="#1e5155 [3215]" stroked="f" strokeweight="1.5pt">
                    <v:stroke endcap="round"/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D022C" w:rsidRDefault="00ED022C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Tarea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Programada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D022C" w:rsidRDefault="00ED022C"/>
        <w:p w:rsidR="00ED022C" w:rsidRDefault="00ED022C">
          <w:pPr>
            <w:rPr>
              <w:rFonts w:asciiTheme="majorHAnsi" w:eastAsiaTheme="majorEastAsia" w:hAnsiTheme="majorHAnsi" w:cstheme="majorBidi"/>
              <w:color w:val="B01513" w:themeColor="accent1"/>
              <w:kern w:val="28"/>
              <w:sz w:val="72"/>
              <w:szCs w:val="72"/>
              <w:lang w:val="es-CR"/>
            </w:rPr>
          </w:pPr>
          <w:r w:rsidRPr="00ED022C">
            <w:rPr>
              <w:noProof/>
              <w:lang w:val="es-CR" w:eastAsia="es-C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5057775</wp:posOffset>
                    </wp:positionH>
                    <wp:positionV relativeFrom="paragraph">
                      <wp:posOffset>6587490</wp:posOffset>
                    </wp:positionV>
                    <wp:extent cx="1219200" cy="108585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19200" cy="108585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022C" w:rsidRPr="00ED022C" w:rsidRDefault="00ED022C">
                                <w:pPr>
                                  <w:rPr>
                                    <w:lang w:val="es-CR"/>
                                  </w:rPr>
                                </w:pPr>
                                <w:r w:rsidRPr="00ED022C">
                                  <w:rPr>
                                    <w:lang w:val="es-CR"/>
                                  </w:rPr>
                                  <w:t>Realizada por:</w:t>
                                </w:r>
                              </w:p>
                              <w:p w:rsidR="00ED022C" w:rsidRPr="00ED022C" w:rsidRDefault="00ED022C">
                                <w:pPr>
                                  <w:rPr>
                                    <w:lang w:val="es-CR"/>
                                  </w:rPr>
                                </w:pPr>
                                <w:r w:rsidRPr="00ED022C">
                                  <w:rPr>
                                    <w:lang w:val="es-CR"/>
                                  </w:rPr>
                                  <w:t>Jimmy Granados</w:t>
                                </w:r>
                              </w:p>
                              <w:p w:rsidR="00ED022C" w:rsidRPr="00ED022C" w:rsidRDefault="00ED022C">
                                <w:pPr>
                                  <w:rPr>
                                    <w:lang w:val="es-CR"/>
                                  </w:rPr>
                                </w:pPr>
                                <w:r w:rsidRPr="00ED022C">
                                  <w:rPr>
                                    <w:lang w:val="es-CR"/>
                                  </w:rPr>
                                  <w:t>Fabían Fernández</w:t>
                                </w:r>
                              </w:p>
                              <w:p w:rsidR="00ED022C" w:rsidRPr="00ED022C" w:rsidRDefault="00ED022C">
                                <w:pPr>
                                  <w:rPr>
                                    <w:lang w:val="es-CR"/>
                                  </w:rPr>
                                </w:pPr>
                                <w:r>
                                  <w:rPr>
                                    <w:lang w:val="es-CR"/>
                                  </w:rPr>
                                  <w:t>Esteban Leandro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margin-left:398.25pt;margin-top:518.7pt;width:96pt;height:8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" fillcolor="#54849a [3208]" strokecolor="#29414c [1608]" strokeweight="1.5pt">
                    <v:stroke endcap="round"/>
                    <v:textbox>
                      <w:txbxContent>
                        <w:p w:rsidR="00ED022C" w:rsidRPr="00ED022C" w:rsidRDefault="00ED022C">
                          <w:pPr>
                            <w:rPr>
                              <w:lang w:val="es-CR"/>
                            </w:rPr>
                          </w:pPr>
                          <w:r w:rsidRPr="00ED022C">
                            <w:rPr>
                              <w:lang w:val="es-CR"/>
                            </w:rPr>
                            <w:t>Realizada por:</w:t>
                          </w:r>
                        </w:p>
                        <w:p w:rsidR="00ED022C" w:rsidRPr="00ED022C" w:rsidRDefault="00ED022C">
                          <w:pPr>
                            <w:rPr>
                              <w:lang w:val="es-CR"/>
                            </w:rPr>
                          </w:pPr>
                          <w:r w:rsidRPr="00ED022C">
                            <w:rPr>
                              <w:lang w:val="es-CR"/>
                            </w:rPr>
                            <w:t>Jimmy Granados</w:t>
                          </w:r>
                        </w:p>
                        <w:p w:rsidR="00ED022C" w:rsidRPr="00ED022C" w:rsidRDefault="00ED022C">
                          <w:pPr>
                            <w:rPr>
                              <w:lang w:val="es-CR"/>
                            </w:rPr>
                          </w:pPr>
                          <w:r w:rsidRPr="00ED022C">
                            <w:rPr>
                              <w:lang w:val="es-CR"/>
                            </w:rPr>
                            <w:t>Fabían Fernández</w:t>
                          </w:r>
                        </w:p>
                        <w:p w:rsidR="00ED022C" w:rsidRPr="00ED022C" w:rsidRDefault="00ED022C">
                          <w:pPr>
                            <w:rPr>
                              <w:lang w:val="es-CR"/>
                            </w:rPr>
                          </w:pPr>
                          <w:r>
                            <w:rPr>
                              <w:lang w:val="es-CR"/>
                            </w:rPr>
                            <w:t>Esteban Leandro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s-C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eastAsia="ja-JP"/>
        </w:rPr>
        <w:id w:val="2896391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C4AA3" w:rsidRDefault="00EC4AA3">
          <w:pPr>
            <w:pStyle w:val="TOCHeading"/>
          </w:pPr>
          <w:r>
            <w:t>Table of Contents</w:t>
          </w:r>
        </w:p>
        <w:p w:rsidR="00EC4AA3" w:rsidRDefault="00EC4AA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083369" w:history="1">
            <w:r w:rsidRPr="00331424">
              <w:rPr>
                <w:rStyle w:val="Hyperlink"/>
                <w:noProof/>
                <w:lang w:val="es-CR"/>
              </w:rPr>
              <w:t>Descripción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_Toc384083369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AA3" w:rsidRDefault="00603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083370" w:history="1">
            <w:r w:rsidR="00EC4AA3" w:rsidRPr="00331424">
              <w:rPr>
                <w:rStyle w:val="Hyperlink"/>
                <w:noProof/>
                <w:lang w:val="es-CR"/>
              </w:rPr>
              <w:t>Librerías usadas.</w:t>
            </w:r>
            <w:r w:rsidR="00EC4AA3">
              <w:rPr>
                <w:noProof/>
                <w:webHidden/>
              </w:rPr>
              <w:tab/>
            </w:r>
            <w:r w:rsidR="00EC4AA3">
              <w:rPr>
                <w:noProof/>
                <w:webHidden/>
              </w:rPr>
              <w:fldChar w:fldCharType="begin"/>
            </w:r>
            <w:r w:rsidR="00EC4AA3">
              <w:rPr>
                <w:noProof/>
                <w:webHidden/>
              </w:rPr>
              <w:instrText xml:space="preserve"> PAGEREF _Toc384083370 \h </w:instrText>
            </w:r>
            <w:r w:rsidR="00EC4AA3">
              <w:rPr>
                <w:noProof/>
                <w:webHidden/>
              </w:rPr>
            </w:r>
            <w:r w:rsidR="00EC4AA3">
              <w:rPr>
                <w:noProof/>
                <w:webHidden/>
              </w:rPr>
              <w:fldChar w:fldCharType="separate"/>
            </w:r>
            <w:r w:rsidR="00EC4AA3">
              <w:rPr>
                <w:noProof/>
                <w:webHidden/>
              </w:rPr>
              <w:t>2</w:t>
            </w:r>
            <w:r w:rsidR="00EC4AA3">
              <w:rPr>
                <w:noProof/>
                <w:webHidden/>
              </w:rPr>
              <w:fldChar w:fldCharType="end"/>
            </w:r>
          </w:hyperlink>
        </w:p>
        <w:p w:rsidR="00EC4AA3" w:rsidRDefault="00603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083371" w:history="1">
            <w:r w:rsidR="00EC4AA3" w:rsidRPr="00331424">
              <w:rPr>
                <w:rStyle w:val="Hyperlink"/>
                <w:noProof/>
                <w:lang w:val="es-CR"/>
              </w:rPr>
              <w:t>Decisiones del programa.</w:t>
            </w:r>
            <w:r w:rsidR="00EC4AA3">
              <w:rPr>
                <w:noProof/>
                <w:webHidden/>
              </w:rPr>
              <w:tab/>
            </w:r>
            <w:r w:rsidR="00EC4AA3">
              <w:rPr>
                <w:noProof/>
                <w:webHidden/>
              </w:rPr>
              <w:fldChar w:fldCharType="begin"/>
            </w:r>
            <w:r w:rsidR="00EC4AA3">
              <w:rPr>
                <w:noProof/>
                <w:webHidden/>
              </w:rPr>
              <w:instrText xml:space="preserve"> PAGEREF _Toc384083371 \h </w:instrText>
            </w:r>
            <w:r w:rsidR="00EC4AA3">
              <w:rPr>
                <w:noProof/>
                <w:webHidden/>
              </w:rPr>
            </w:r>
            <w:r w:rsidR="00EC4AA3">
              <w:rPr>
                <w:noProof/>
                <w:webHidden/>
              </w:rPr>
              <w:fldChar w:fldCharType="separate"/>
            </w:r>
            <w:r w:rsidR="00EC4AA3">
              <w:rPr>
                <w:noProof/>
                <w:webHidden/>
              </w:rPr>
              <w:t>3</w:t>
            </w:r>
            <w:r w:rsidR="00EC4AA3">
              <w:rPr>
                <w:noProof/>
                <w:webHidden/>
              </w:rPr>
              <w:fldChar w:fldCharType="end"/>
            </w:r>
          </w:hyperlink>
        </w:p>
        <w:p w:rsidR="00EC4AA3" w:rsidRDefault="00603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083372" w:history="1">
            <w:r w:rsidR="00EC4AA3" w:rsidRPr="00331424">
              <w:rPr>
                <w:rStyle w:val="Hyperlink"/>
                <w:noProof/>
                <w:lang w:val="es-CR"/>
              </w:rPr>
              <w:t>Algoritmos Implementados.</w:t>
            </w:r>
            <w:r w:rsidR="00EC4AA3">
              <w:rPr>
                <w:noProof/>
                <w:webHidden/>
              </w:rPr>
              <w:tab/>
            </w:r>
            <w:r w:rsidR="00EC4AA3">
              <w:rPr>
                <w:noProof/>
                <w:webHidden/>
              </w:rPr>
              <w:fldChar w:fldCharType="begin"/>
            </w:r>
            <w:r w:rsidR="00EC4AA3">
              <w:rPr>
                <w:noProof/>
                <w:webHidden/>
              </w:rPr>
              <w:instrText xml:space="preserve"> PAGEREF _Toc384083372 \h </w:instrText>
            </w:r>
            <w:r w:rsidR="00EC4AA3">
              <w:rPr>
                <w:noProof/>
                <w:webHidden/>
              </w:rPr>
            </w:r>
            <w:r w:rsidR="00EC4AA3">
              <w:rPr>
                <w:noProof/>
                <w:webHidden/>
              </w:rPr>
              <w:fldChar w:fldCharType="separate"/>
            </w:r>
            <w:r w:rsidR="00EC4AA3">
              <w:rPr>
                <w:noProof/>
                <w:webHidden/>
              </w:rPr>
              <w:t>3</w:t>
            </w:r>
            <w:r w:rsidR="00EC4AA3">
              <w:rPr>
                <w:noProof/>
                <w:webHidden/>
              </w:rPr>
              <w:fldChar w:fldCharType="end"/>
            </w:r>
          </w:hyperlink>
        </w:p>
        <w:p w:rsidR="00EC4AA3" w:rsidRDefault="00603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083373" w:history="1">
            <w:r w:rsidR="00EC4AA3" w:rsidRPr="00331424">
              <w:rPr>
                <w:rStyle w:val="Hyperlink"/>
                <w:noProof/>
                <w:lang w:val="es-CR"/>
              </w:rPr>
              <w:t>Análisis de resultados.</w:t>
            </w:r>
            <w:r w:rsidR="00EC4AA3">
              <w:rPr>
                <w:noProof/>
                <w:webHidden/>
              </w:rPr>
              <w:tab/>
            </w:r>
            <w:r w:rsidR="00EC4AA3">
              <w:rPr>
                <w:noProof/>
                <w:webHidden/>
              </w:rPr>
              <w:fldChar w:fldCharType="begin"/>
            </w:r>
            <w:r w:rsidR="00EC4AA3">
              <w:rPr>
                <w:noProof/>
                <w:webHidden/>
              </w:rPr>
              <w:instrText xml:space="preserve"> PAGEREF _Toc384083373 \h </w:instrText>
            </w:r>
            <w:r w:rsidR="00EC4AA3">
              <w:rPr>
                <w:noProof/>
                <w:webHidden/>
              </w:rPr>
            </w:r>
            <w:r w:rsidR="00EC4AA3">
              <w:rPr>
                <w:noProof/>
                <w:webHidden/>
              </w:rPr>
              <w:fldChar w:fldCharType="separate"/>
            </w:r>
            <w:r w:rsidR="00EC4AA3">
              <w:rPr>
                <w:noProof/>
                <w:webHidden/>
              </w:rPr>
              <w:t>6</w:t>
            </w:r>
            <w:r w:rsidR="00EC4AA3">
              <w:rPr>
                <w:noProof/>
                <w:webHidden/>
              </w:rPr>
              <w:fldChar w:fldCharType="end"/>
            </w:r>
          </w:hyperlink>
        </w:p>
        <w:p w:rsidR="00EC4AA3" w:rsidRDefault="006030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083374" w:history="1">
            <w:r w:rsidR="00EC4AA3" w:rsidRPr="00331424">
              <w:rPr>
                <w:rStyle w:val="Hyperlink"/>
                <w:noProof/>
                <w:lang w:val="es-CR"/>
              </w:rPr>
              <w:t>Conclusión.</w:t>
            </w:r>
            <w:r w:rsidR="00EC4AA3">
              <w:rPr>
                <w:noProof/>
                <w:webHidden/>
              </w:rPr>
              <w:tab/>
            </w:r>
            <w:r w:rsidR="00EC4AA3">
              <w:rPr>
                <w:noProof/>
                <w:webHidden/>
              </w:rPr>
              <w:fldChar w:fldCharType="begin"/>
            </w:r>
            <w:r w:rsidR="00EC4AA3">
              <w:rPr>
                <w:noProof/>
                <w:webHidden/>
              </w:rPr>
              <w:instrText xml:space="preserve"> PAGEREF _Toc384083374 \h </w:instrText>
            </w:r>
            <w:r w:rsidR="00EC4AA3">
              <w:rPr>
                <w:noProof/>
                <w:webHidden/>
              </w:rPr>
            </w:r>
            <w:r w:rsidR="00EC4AA3">
              <w:rPr>
                <w:noProof/>
                <w:webHidden/>
              </w:rPr>
              <w:fldChar w:fldCharType="separate"/>
            </w:r>
            <w:r w:rsidR="00EC4AA3">
              <w:rPr>
                <w:noProof/>
                <w:webHidden/>
              </w:rPr>
              <w:t>6</w:t>
            </w:r>
            <w:r w:rsidR="00EC4AA3">
              <w:rPr>
                <w:noProof/>
                <w:webHidden/>
              </w:rPr>
              <w:fldChar w:fldCharType="end"/>
            </w:r>
          </w:hyperlink>
        </w:p>
        <w:p w:rsidR="00EC4AA3" w:rsidRDefault="00EC4AA3">
          <w:r>
            <w:rPr>
              <w:b/>
              <w:bCs/>
              <w:noProof/>
            </w:rPr>
            <w:fldChar w:fldCharType="end"/>
          </w:r>
        </w:p>
      </w:sdtContent>
    </w:sdt>
    <w:p w:rsidR="00EC4AA3" w:rsidRDefault="00EC4AA3">
      <w:pPr>
        <w:pStyle w:val="Title"/>
        <w:rPr>
          <w:lang w:val="es-CR"/>
        </w:rPr>
      </w:pPr>
    </w:p>
    <w:p w:rsidR="00EC4AA3" w:rsidRDefault="00EC4AA3">
      <w:pPr>
        <w:rPr>
          <w:rFonts w:asciiTheme="majorHAnsi" w:eastAsiaTheme="majorEastAsia" w:hAnsiTheme="majorHAnsi" w:cstheme="majorBidi"/>
          <w:color w:val="B01513" w:themeColor="accent1"/>
          <w:kern w:val="28"/>
          <w:sz w:val="72"/>
          <w:szCs w:val="72"/>
          <w:lang w:val="es-CR"/>
        </w:rPr>
      </w:pPr>
      <w:r>
        <w:rPr>
          <w:lang w:val="es-CR"/>
        </w:rPr>
        <w:br w:type="page"/>
      </w:r>
    </w:p>
    <w:p w:rsidR="00BC6A34" w:rsidRPr="007014D6" w:rsidRDefault="007014D6">
      <w:pPr>
        <w:pStyle w:val="Title"/>
        <w:rPr>
          <w:lang w:val="es-CR"/>
        </w:rPr>
      </w:pPr>
      <w:r w:rsidRPr="007014D6">
        <w:rPr>
          <w:lang w:val="es-CR"/>
        </w:rPr>
        <w:lastRenderedPageBreak/>
        <w:t>Documentación Communicator</w:t>
      </w:r>
    </w:p>
    <w:p w:rsidR="00BC6A34" w:rsidRPr="007014D6" w:rsidRDefault="007014D6">
      <w:pPr>
        <w:pStyle w:val="Heading1"/>
        <w:rPr>
          <w:lang w:val="es-CR"/>
        </w:rPr>
      </w:pPr>
      <w:bookmarkStart w:id="0" w:name="_Toc384083369"/>
      <w:r w:rsidRPr="007014D6">
        <w:rPr>
          <w:lang w:val="es-CR"/>
        </w:rPr>
        <w:t>Descripción del Problema.</w:t>
      </w:r>
      <w:bookmarkEnd w:id="0"/>
    </w:p>
    <w:p w:rsidR="00BC6A34" w:rsidRDefault="00BC6A34">
      <w:pPr>
        <w:rPr>
          <w:lang w:val="es-CR"/>
        </w:rPr>
      </w:pPr>
    </w:p>
    <w:p w:rsidR="007014D6" w:rsidRDefault="007014D6">
      <w:pPr>
        <w:rPr>
          <w:lang w:val="es-CR"/>
        </w:rPr>
      </w:pPr>
      <w:r>
        <w:rPr>
          <w:lang w:val="es-CR"/>
        </w:rPr>
        <w:t>Se nos pidió crear un programa de mensajería que creara una conexión entre 2 computadoras por medio de sockets siguiendo el modelo TCP/IP.</w:t>
      </w:r>
    </w:p>
    <w:p w:rsidR="007014D6" w:rsidRDefault="007014D6">
      <w:pPr>
        <w:rPr>
          <w:lang w:val="es-CR"/>
        </w:rPr>
      </w:pPr>
      <w:r>
        <w:rPr>
          <w:lang w:val="es-CR"/>
        </w:rPr>
        <w:t>Era necesario que un solo programa funcionara tanto como cliente como servidor, esto para poder enviar mensajes entre 2 computadoras sin la necesidad de crear más de una aplicación.</w:t>
      </w:r>
    </w:p>
    <w:p w:rsidR="007014D6" w:rsidRDefault="00A81C17">
      <w:pPr>
        <w:rPr>
          <w:lang w:val="es-CR"/>
        </w:rPr>
      </w:pPr>
      <w:r>
        <w:rPr>
          <w:lang w:val="es-CR"/>
        </w:rPr>
        <w:t>Además de esto, debía poder almacenar y consultar contactos de una manera per</w:t>
      </w:r>
      <w:r w:rsidR="00FF5282">
        <w:rPr>
          <w:lang w:val="es-CR"/>
        </w:rPr>
        <w:t>sistente en un archivo de texto.</w:t>
      </w:r>
    </w:p>
    <w:p w:rsidR="00463143" w:rsidRDefault="00463143" w:rsidP="00807C64">
      <w:pPr>
        <w:pStyle w:val="Heading1"/>
        <w:rPr>
          <w:lang w:val="es-CR"/>
        </w:rPr>
      </w:pPr>
      <w:bookmarkStart w:id="1" w:name="_Toc384083370"/>
      <w:r>
        <w:rPr>
          <w:lang w:val="es-CR"/>
        </w:rPr>
        <w:t>Librerías usadas.</w:t>
      </w:r>
      <w:bookmarkEnd w:id="1"/>
    </w:p>
    <w:p w:rsidR="00463143" w:rsidRDefault="00463143" w:rsidP="00463143">
      <w:pPr>
        <w:rPr>
          <w:lang w:val="es-CR"/>
        </w:rPr>
      </w:pPr>
      <w:r>
        <w:rPr>
          <w:lang w:val="es-CR"/>
        </w:rPr>
        <w:t>Para la realización de nuestro programa, utilizamos las siguientes librerías:</w:t>
      </w:r>
    </w:p>
    <w:p w:rsidR="00463143" w:rsidRPr="00463143" w:rsidRDefault="00463143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 w:rsidRPr="00463143">
        <w:rPr>
          <w:b/>
          <w:sz w:val="20"/>
          <w:lang w:val="es-CR"/>
        </w:rPr>
        <w:t>stdio.h</w:t>
      </w:r>
    </w:p>
    <w:p w:rsidR="00771F4B" w:rsidRPr="00771F4B" w:rsidRDefault="00771F4B" w:rsidP="00771F4B">
      <w:pPr>
        <w:pStyle w:val="ListParagraph"/>
        <w:rPr>
          <w:lang w:val="es-CR"/>
        </w:rPr>
      </w:pPr>
      <w:r>
        <w:rPr>
          <w:lang w:val="es-CR"/>
        </w:rPr>
        <w:t>Librería</w:t>
      </w:r>
      <w:r w:rsidR="00463143">
        <w:rPr>
          <w:lang w:val="es-CR"/>
        </w:rPr>
        <w:t xml:space="preserve"> que incluye la declaración de las funciones más populares del lenguaje, además de eso, es la que permite la lectura </w:t>
      </w:r>
      <w:r>
        <w:rPr>
          <w:lang w:val="es-CR"/>
        </w:rPr>
        <w:t xml:space="preserve"> y escritura en los estándar </w:t>
      </w:r>
      <w:proofErr w:type="spellStart"/>
      <w:r>
        <w:rPr>
          <w:lang w:val="es-CR"/>
        </w:rPr>
        <w:t>streams</w:t>
      </w:r>
      <w:proofErr w:type="spellEnd"/>
      <w:r>
        <w:rPr>
          <w:lang w:val="es-CR"/>
        </w:rPr>
        <w:t>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sys/types.h</w:t>
      </w:r>
      <w:r>
        <w:rPr>
          <w:b/>
          <w:sz w:val="20"/>
          <w:lang w:val="es-CR"/>
        </w:rPr>
        <w:t>&gt;</w:t>
      </w:r>
    </w:p>
    <w:p w:rsidR="00463143" w:rsidRPr="00463143" w:rsidRDefault="00771F4B" w:rsidP="00463143">
      <w:pPr>
        <w:pStyle w:val="ListParagraph"/>
        <w:rPr>
          <w:lang w:val="es-CR"/>
        </w:rPr>
      </w:pPr>
      <w:r>
        <w:rPr>
          <w:lang w:val="es-CR"/>
        </w:rPr>
        <w:t>Una librería que permite el uso de distintos tipos dentro del lenguaje de programación</w:t>
      </w:r>
      <w:r w:rsidR="00807C64">
        <w:rPr>
          <w:lang w:val="es-CR"/>
        </w:rPr>
        <w:t>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sys/socket.h</w:t>
      </w:r>
      <w:r>
        <w:rPr>
          <w:b/>
          <w:sz w:val="20"/>
          <w:lang w:val="es-CR"/>
        </w:rPr>
        <w:t>&gt;</w:t>
      </w:r>
    </w:p>
    <w:p w:rsidR="00463143" w:rsidRDefault="00F05E26" w:rsidP="00463143">
      <w:pPr>
        <w:pStyle w:val="ListParagraph"/>
        <w:rPr>
          <w:lang w:val="es-CR"/>
        </w:rPr>
      </w:pPr>
      <w:r>
        <w:rPr>
          <w:lang w:val="es-CR"/>
        </w:rPr>
        <w:t>Es</w:t>
      </w:r>
      <w:r w:rsidR="00771F4B">
        <w:rPr>
          <w:lang w:val="es-CR"/>
        </w:rPr>
        <w:t xml:space="preserve"> la librería que define la estructura </w:t>
      </w:r>
      <w:proofErr w:type="spellStart"/>
      <w:r w:rsidR="00771F4B">
        <w:rPr>
          <w:lang w:val="es-CR"/>
        </w:rPr>
        <w:t>socketaddr</w:t>
      </w:r>
      <w:proofErr w:type="spellEnd"/>
      <w:r>
        <w:rPr>
          <w:lang w:val="es-CR"/>
        </w:rPr>
        <w:t xml:space="preserve">, y permite usar funciones como </w:t>
      </w:r>
      <w:proofErr w:type="spellStart"/>
      <w:r>
        <w:rPr>
          <w:lang w:val="es-CR"/>
        </w:rPr>
        <w:t>socklen_t</w:t>
      </w:r>
      <w:proofErr w:type="spellEnd"/>
      <w:r>
        <w:rPr>
          <w:lang w:val="es-CR"/>
        </w:rPr>
        <w:t xml:space="preserve">  otras similares para el uso de sockets.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netinet/in.h</w:t>
      </w:r>
      <w:r>
        <w:rPr>
          <w:b/>
          <w:sz w:val="20"/>
          <w:lang w:val="es-CR"/>
        </w:rPr>
        <w:t>&gt;</w:t>
      </w:r>
    </w:p>
    <w:p w:rsidR="00463143" w:rsidRPr="00463143" w:rsidRDefault="00F05E26" w:rsidP="00463143">
      <w:pPr>
        <w:pStyle w:val="ListParagraph"/>
        <w:rPr>
          <w:lang w:val="es-CR"/>
        </w:rPr>
      </w:pPr>
      <w:r>
        <w:rPr>
          <w:lang w:val="es-CR"/>
        </w:rPr>
        <w:t xml:space="preserve">Es la librería que define la estructura </w:t>
      </w:r>
      <w:proofErr w:type="spellStart"/>
      <w:r>
        <w:rPr>
          <w:lang w:val="es-CR"/>
        </w:rPr>
        <w:t>sockaddr_in</w:t>
      </w:r>
      <w:proofErr w:type="spellEnd"/>
      <w:r>
        <w:rPr>
          <w:lang w:val="es-CR"/>
        </w:rPr>
        <w:t>, en la cual se almacenan las dirección de internet utilizadas en la tarea programada</w:t>
      </w:r>
      <w:r w:rsidR="00807C64">
        <w:rPr>
          <w:lang w:val="es-CR"/>
        </w:rPr>
        <w:t>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netdb.h</w:t>
      </w:r>
      <w:r>
        <w:rPr>
          <w:b/>
          <w:sz w:val="20"/>
          <w:lang w:val="es-CR"/>
        </w:rPr>
        <w:t>&gt;</w:t>
      </w:r>
    </w:p>
    <w:p w:rsidR="00463143" w:rsidRDefault="00F05E26" w:rsidP="00463143">
      <w:pPr>
        <w:pStyle w:val="ListParagraph"/>
        <w:rPr>
          <w:lang w:val="es-CR"/>
        </w:rPr>
      </w:pPr>
      <w:r>
        <w:rPr>
          <w:lang w:val="es-CR"/>
        </w:rPr>
        <w:t>Librería que se utiliza a la hora de realizar operaciones en la red</w:t>
      </w:r>
      <w:r w:rsidR="00807C64">
        <w:rPr>
          <w:lang w:val="es-CR"/>
        </w:rPr>
        <w:t>.</w:t>
      </w:r>
    </w:p>
    <w:p w:rsidR="00463143" w:rsidRDefault="00463143" w:rsidP="00463143">
      <w:pPr>
        <w:pStyle w:val="ListParagraph"/>
        <w:rPr>
          <w:lang w:val="es-CR"/>
        </w:rPr>
      </w:pPr>
    </w:p>
    <w:p w:rsidR="00463143" w:rsidRPr="00463143" w:rsidRDefault="00807C64" w:rsidP="00463143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r w:rsidR="00463143" w:rsidRPr="00463143">
        <w:rPr>
          <w:b/>
          <w:sz w:val="20"/>
          <w:lang w:val="es-CR"/>
        </w:rPr>
        <w:t>stdlib.h</w:t>
      </w:r>
      <w:r>
        <w:rPr>
          <w:b/>
          <w:sz w:val="20"/>
          <w:lang w:val="es-CR"/>
        </w:rPr>
        <w:t>&gt;</w:t>
      </w:r>
    </w:p>
    <w:p w:rsidR="00807C64" w:rsidRDefault="0044652D" w:rsidP="00322830">
      <w:pPr>
        <w:pStyle w:val="ListParagraph"/>
        <w:rPr>
          <w:lang w:val="es-CR"/>
        </w:rPr>
      </w:pPr>
      <w:r>
        <w:rPr>
          <w:lang w:val="es-CR"/>
        </w:rPr>
        <w:t>Librería que se puede utilizar para la conversión de tipos, asignación de memoria, control de procesos y operaciones matemáticas.</w:t>
      </w:r>
    </w:p>
    <w:p w:rsidR="00322830" w:rsidRPr="00322830" w:rsidRDefault="00322830" w:rsidP="00322830">
      <w:pPr>
        <w:pStyle w:val="ListParagraph"/>
        <w:rPr>
          <w:lang w:val="es-CR"/>
        </w:rPr>
      </w:pPr>
    </w:p>
    <w:p w:rsidR="00807C64" w:rsidRDefault="00807C64" w:rsidP="00807C64">
      <w:pPr>
        <w:pStyle w:val="ListParagraph"/>
        <w:numPr>
          <w:ilvl w:val="0"/>
          <w:numId w:val="3"/>
        </w:numPr>
        <w:rPr>
          <w:b/>
          <w:sz w:val="20"/>
          <w:lang w:val="es-CR"/>
        </w:rPr>
      </w:pPr>
      <w:r>
        <w:rPr>
          <w:b/>
          <w:sz w:val="20"/>
          <w:lang w:val="es-CR"/>
        </w:rPr>
        <w:t>&lt;</w:t>
      </w:r>
      <w:proofErr w:type="spellStart"/>
      <w:r w:rsidRPr="00807C64">
        <w:rPr>
          <w:b/>
          <w:sz w:val="20"/>
          <w:lang w:val="es-CR"/>
        </w:rPr>
        <w:t>String.h</w:t>
      </w:r>
      <w:proofErr w:type="spellEnd"/>
      <w:r>
        <w:rPr>
          <w:b/>
          <w:sz w:val="20"/>
          <w:lang w:val="es-CR"/>
        </w:rPr>
        <w:t>&gt;</w:t>
      </w:r>
    </w:p>
    <w:p w:rsidR="00807C64" w:rsidRDefault="00807C64" w:rsidP="00807C64">
      <w:pPr>
        <w:pStyle w:val="ListParagraph"/>
        <w:rPr>
          <w:lang w:val="es-CR"/>
        </w:rPr>
      </w:pPr>
      <w:r>
        <w:rPr>
          <w:lang w:val="es-CR"/>
        </w:rPr>
        <w:t xml:space="preserve">Librería que incluye las funciones utilizadas para manejo de </w:t>
      </w:r>
      <w:proofErr w:type="spellStart"/>
      <w:r>
        <w:rPr>
          <w:lang w:val="es-CR"/>
        </w:rPr>
        <w:t>Strings</w:t>
      </w:r>
      <w:proofErr w:type="spellEnd"/>
      <w:r>
        <w:rPr>
          <w:lang w:val="es-CR"/>
        </w:rPr>
        <w:t xml:space="preserve"> y arreglos de caracteres en C.</w:t>
      </w:r>
    </w:p>
    <w:p w:rsidR="00FF5282" w:rsidRDefault="00FF5282" w:rsidP="00807C64">
      <w:pPr>
        <w:pStyle w:val="ListParagraph"/>
        <w:rPr>
          <w:lang w:val="es-CR"/>
        </w:rPr>
      </w:pPr>
    </w:p>
    <w:p w:rsidR="00FF5282" w:rsidRDefault="00ED022C" w:rsidP="00FF5282">
      <w:pPr>
        <w:pStyle w:val="Heading1"/>
        <w:rPr>
          <w:lang w:val="es-CR"/>
        </w:rPr>
      </w:pPr>
      <w:bookmarkStart w:id="2" w:name="_Toc384083371"/>
      <w:r>
        <w:rPr>
          <w:lang w:val="es-CR"/>
        </w:rPr>
        <w:lastRenderedPageBreak/>
        <w:t>Decisiones</w:t>
      </w:r>
      <w:r w:rsidR="00FF5282">
        <w:rPr>
          <w:lang w:val="es-CR"/>
        </w:rPr>
        <w:t xml:space="preserve"> del programa.</w:t>
      </w:r>
      <w:bookmarkEnd w:id="2"/>
    </w:p>
    <w:p w:rsidR="00FF5282" w:rsidRDefault="00FF5282" w:rsidP="00FF5282">
      <w:pPr>
        <w:rPr>
          <w:lang w:val="es-CR"/>
        </w:rPr>
      </w:pPr>
    </w:p>
    <w:p w:rsidR="00FF5282" w:rsidRDefault="00FF5282" w:rsidP="00FF5282">
      <w:pPr>
        <w:rPr>
          <w:lang w:val="es-CR"/>
        </w:rPr>
      </w:pPr>
      <w:r>
        <w:rPr>
          <w:lang w:val="es-CR"/>
        </w:rPr>
        <w:t xml:space="preserve">Para la realización de la tarea programada, tomamos distintas decisiones de diseño </w:t>
      </w:r>
      <w:r w:rsidR="003E7F89">
        <w:rPr>
          <w:lang w:val="es-CR"/>
        </w:rPr>
        <w:t>las cuales afectaron las formas en las que se comporta el programa, entre ellas están:</w:t>
      </w:r>
    </w:p>
    <w:p w:rsidR="003E7F89" w:rsidRDefault="003E7F89" w:rsidP="003E7F8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Cargar los contactos a memoria desde que inicia el programa y no hacer la búsqueda dentro del TXT, para aumentar el desempeño del programa ya que se evita la apertura del mismo archivo varias veces.</w:t>
      </w:r>
    </w:p>
    <w:p w:rsidR="003E7F89" w:rsidRDefault="003E7F89" w:rsidP="003E7F8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Separar el programa en distintos módulos, como cliente y servidor separados, para así aumentar la portabilidad del código escrito</w:t>
      </w:r>
    </w:p>
    <w:p w:rsidR="003E7F89" w:rsidRDefault="003E7F89" w:rsidP="003E7F8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Crear un programa estilo menú que lo que hace es cargar el código escrito en diferentes módulos</w:t>
      </w:r>
    </w:p>
    <w:p w:rsidR="003E7F89" w:rsidRDefault="003E7F89" w:rsidP="003E7F8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Uso de colores para mensajes de estado del programa como advertencia, error e información.</w:t>
      </w:r>
    </w:p>
    <w:p w:rsidR="003E7F89" w:rsidRDefault="00ED022C" w:rsidP="003E7F8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Cargar la IP del usuario y el puerto a usar desde un archivo conf.txt</w:t>
      </w:r>
    </w:p>
    <w:p w:rsidR="00ED022C" w:rsidRDefault="00ED022C" w:rsidP="00ED022C">
      <w:pPr>
        <w:pStyle w:val="Heading1"/>
        <w:rPr>
          <w:lang w:val="es-CR"/>
        </w:rPr>
      </w:pPr>
      <w:bookmarkStart w:id="3" w:name="_Toc384083372"/>
      <w:r>
        <w:rPr>
          <w:lang w:val="es-CR"/>
        </w:rPr>
        <w:t>Algoritmos Implementados.</w:t>
      </w:r>
      <w:bookmarkEnd w:id="3"/>
    </w:p>
    <w:p w:rsidR="00ED022C" w:rsidRPr="00ED022C" w:rsidRDefault="00ED022C" w:rsidP="00ED022C">
      <w:pPr>
        <w:rPr>
          <w:lang w:val="es-CR"/>
        </w:rPr>
      </w:pPr>
      <w:r>
        <w:rPr>
          <w:lang w:val="es-CR"/>
        </w:rPr>
        <w:t>Para la implementación del programa no creamos tantos algoritmos específicos, ya que usamos funciones de librerías del sistema que realizaban el trabajo, los algoritmos creados se detallan a continuación:</w:t>
      </w:r>
    </w:p>
    <w:p w:rsidR="00ED022C" w:rsidRDefault="00ED022C" w:rsidP="00ED022C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A la hora de guardar/cargar/consultar contactos, se utiliza un arreglo de struct contacto, en el cual se guarda el nombre, dirección IP y puerto por medio del cual se realiza la comunicación. Este struct se llena una vez que inicia el programa y carga los datos desde el archivo contactos.txt, en el cual se almacenan los datos de todos los contactos y se utiliza como una “base de datos” de clientes.</w:t>
      </w:r>
    </w:p>
    <w:p w:rsidR="00EA362D" w:rsidRDefault="00EA362D" w:rsidP="00EA362D">
      <w:pPr>
        <w:rPr>
          <w:lang w:val="es-CR"/>
        </w:rPr>
      </w:pPr>
      <w:r>
        <w:rPr>
          <w:lang w:val="es-CR"/>
        </w:rPr>
        <w:t>Diagrama UML de la función utilizada para cargar los contactos a un arreglo.</w:t>
      </w:r>
    </w:p>
    <w:p w:rsidR="00EA362D" w:rsidRDefault="00EA362D" w:rsidP="00EA362D">
      <w:pPr>
        <w:rPr>
          <w:lang w:val="es-CR"/>
        </w:rPr>
      </w:pPr>
    </w:p>
    <w:p w:rsidR="00EA362D" w:rsidRDefault="00EA362D" w:rsidP="00EA362D">
      <w:pPr>
        <w:rPr>
          <w:lang w:val="es-CR"/>
        </w:rPr>
      </w:pPr>
    </w:p>
    <w:p w:rsidR="00EA362D" w:rsidRDefault="00EA362D" w:rsidP="00EA362D">
      <w:pPr>
        <w:rPr>
          <w:lang w:val="es-CR"/>
        </w:rPr>
      </w:pPr>
    </w:p>
    <w:p w:rsidR="00EA362D" w:rsidRPr="00EA362D" w:rsidRDefault="00EA362D" w:rsidP="00EA362D">
      <w:pPr>
        <w:rPr>
          <w:lang w:val="es-CR"/>
        </w:rPr>
      </w:pPr>
      <w:r>
        <w:rPr>
          <w:noProof/>
          <w:lang w:val="es-CR" w:eastAsia="es-CR"/>
        </w:rPr>
        <w:lastRenderedPageBreak/>
        <w:drawing>
          <wp:anchor distT="0" distB="0" distL="114300" distR="114300" simplePos="0" relativeHeight="25166336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145280" cy="82296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garContac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22C" w:rsidRPr="00ED022C" w:rsidRDefault="00ED022C" w:rsidP="00ED022C">
      <w:pPr>
        <w:pStyle w:val="ListParagraph"/>
        <w:rPr>
          <w:lang w:val="es-CR"/>
        </w:rPr>
      </w:pPr>
    </w:p>
    <w:p w:rsidR="00FF5282" w:rsidRDefault="00FF5282" w:rsidP="00EA362D">
      <w:pPr>
        <w:rPr>
          <w:lang w:val="es-CR"/>
        </w:rPr>
      </w:pPr>
    </w:p>
    <w:p w:rsidR="00EA362D" w:rsidRDefault="00EA362D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s-CR"/>
        </w:rPr>
      </w:pPr>
      <w:r>
        <w:rPr>
          <w:lang w:val="es-CR"/>
        </w:rPr>
        <w:br w:type="page"/>
      </w:r>
    </w:p>
    <w:p w:rsidR="00EA362D" w:rsidRDefault="00EA362D" w:rsidP="00EA362D">
      <w:pPr>
        <w:rPr>
          <w:lang w:val="es-CR"/>
        </w:rPr>
      </w:pPr>
      <w:r>
        <w:rPr>
          <w:lang w:val="es-CR"/>
        </w:rPr>
        <w:lastRenderedPageBreak/>
        <w:t>Diagrama UML de la función que agrega un nuevo contacto al arreglo y al archivo de texto.</w:t>
      </w:r>
    </w:p>
    <w:p w:rsidR="00EA362D" w:rsidRDefault="00EA362D" w:rsidP="00EA362D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>
            <wp:extent cx="5943600" cy="678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regar Contac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D" w:rsidRDefault="00EA362D">
      <w:pPr>
        <w:rPr>
          <w:lang w:val="es-CR"/>
        </w:rPr>
      </w:pPr>
    </w:p>
    <w:p w:rsidR="00EA362D" w:rsidRDefault="00EA362D">
      <w:pPr>
        <w:rPr>
          <w:lang w:val="es-CR"/>
        </w:rPr>
      </w:pPr>
    </w:p>
    <w:p w:rsidR="00EA362D" w:rsidRDefault="00EA362D">
      <w:pPr>
        <w:rPr>
          <w:lang w:val="es-CR"/>
        </w:rPr>
      </w:pPr>
    </w:p>
    <w:p w:rsidR="00EA362D" w:rsidRDefault="00EA362D">
      <w:pPr>
        <w:rPr>
          <w:lang w:val="es-CR"/>
        </w:rPr>
      </w:pPr>
    </w:p>
    <w:p w:rsidR="00EA362D" w:rsidRDefault="00EA362D">
      <w:pPr>
        <w:rPr>
          <w:lang w:val="es-CR"/>
        </w:rPr>
      </w:pPr>
      <w:r>
        <w:rPr>
          <w:lang w:val="es-CR"/>
        </w:rPr>
        <w:lastRenderedPageBreak/>
        <w:t>Y un diagrama (no representativo de nuestro programa) UML de un fork</w:t>
      </w:r>
    </w:p>
    <w:p w:rsidR="00EA362D" w:rsidRDefault="00EA362D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s-CR"/>
        </w:rPr>
      </w:pPr>
      <w:r>
        <w:rPr>
          <w:rFonts w:asciiTheme="majorHAnsi" w:eastAsiaTheme="majorEastAsia" w:hAnsiTheme="majorHAnsi" w:cstheme="majorBidi"/>
          <w:noProof/>
          <w:color w:val="B01513" w:themeColor="accent1"/>
          <w:sz w:val="28"/>
          <w:szCs w:val="28"/>
          <w:lang w:val="es-CR" w:eastAsia="es-CR"/>
        </w:rPr>
        <w:drawing>
          <wp:inline distT="0" distB="0" distL="0" distR="0">
            <wp:extent cx="3962400" cy="136482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21" cy="137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D" w:rsidRDefault="00EA362D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s-CR"/>
        </w:rPr>
      </w:pPr>
    </w:p>
    <w:p w:rsidR="00FF5282" w:rsidRDefault="00FF5282" w:rsidP="00FF5282">
      <w:pPr>
        <w:pStyle w:val="Heading1"/>
        <w:rPr>
          <w:lang w:val="es-CR"/>
        </w:rPr>
      </w:pPr>
      <w:bookmarkStart w:id="4" w:name="_Toc384083373"/>
      <w:r>
        <w:rPr>
          <w:lang w:val="es-CR"/>
        </w:rPr>
        <w:t>Análisis de resultados.</w:t>
      </w:r>
      <w:bookmarkEnd w:id="4"/>
    </w:p>
    <w:p w:rsidR="00FF5282" w:rsidRDefault="00FF5282" w:rsidP="00FF5282">
      <w:pPr>
        <w:rPr>
          <w:lang w:val="es-CR"/>
        </w:rPr>
      </w:pPr>
      <w:r>
        <w:rPr>
          <w:lang w:val="es-CR"/>
        </w:rPr>
        <w:t>Para la tarea programada, pudimos realizar todo lo solicitado en la especificación, dentro de los objetivos solicitados que cumplimos se cumplen:</w:t>
      </w:r>
    </w:p>
    <w:p w:rsidR="00FF5282" w:rsidRDefault="00FF5282" w:rsidP="00FF5282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Comunicación entre equipos</w:t>
      </w:r>
    </w:p>
    <w:p w:rsidR="00FF5282" w:rsidRDefault="00FF5282" w:rsidP="00FF5282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Cambio de colores en la consola</w:t>
      </w:r>
    </w:p>
    <w:p w:rsidR="00FF5282" w:rsidRDefault="00FF5282" w:rsidP="00FF5282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Bifurcación del programa por medio de la función fork()</w:t>
      </w:r>
    </w:p>
    <w:p w:rsidR="00FF5282" w:rsidRDefault="00FF5282" w:rsidP="00FF5282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Envío de mensajes por medio de sockets</w:t>
      </w:r>
    </w:p>
    <w:p w:rsidR="00FF5282" w:rsidRDefault="00FF5282" w:rsidP="00FF5282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Almacenamiento y consulta de contactos</w:t>
      </w:r>
    </w:p>
    <w:p w:rsidR="00FF5282" w:rsidRDefault="00FF5282" w:rsidP="00FF5282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Implementación de una archivo</w:t>
      </w:r>
      <w:r w:rsidR="00D26324">
        <w:rPr>
          <w:lang w:val="es-CR"/>
        </w:rPr>
        <w:t xml:space="preserve"> de tipo</w:t>
      </w:r>
      <w:r>
        <w:rPr>
          <w:lang w:val="es-CR"/>
        </w:rPr>
        <w:t xml:space="preserve"> MAKEFILE para la compilación</w:t>
      </w:r>
    </w:p>
    <w:p w:rsidR="00630E8B" w:rsidRDefault="00630E8B" w:rsidP="00630E8B">
      <w:pPr>
        <w:rPr>
          <w:lang w:val="es-CR"/>
        </w:rPr>
      </w:pPr>
    </w:p>
    <w:p w:rsidR="00630E8B" w:rsidRDefault="00630E8B" w:rsidP="00630E8B">
      <w:pPr>
        <w:pStyle w:val="Heading1"/>
        <w:rPr>
          <w:lang w:val="es-CR"/>
        </w:rPr>
      </w:pPr>
      <w:r>
        <w:rPr>
          <w:lang w:val="es-CR"/>
        </w:rPr>
        <w:t>Manual de usuario.</w:t>
      </w:r>
    </w:p>
    <w:p w:rsidR="00630E8B" w:rsidRPr="00630E8B" w:rsidRDefault="00630E8B" w:rsidP="00630E8B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 xml:space="preserve">Necesitan clonar el repositorio de </w:t>
      </w:r>
      <w:proofErr w:type="spellStart"/>
      <w:r>
        <w:rPr>
          <w:lang w:val="es-CR"/>
        </w:rPr>
        <w:t>github</w:t>
      </w:r>
      <w:proofErr w:type="spellEnd"/>
      <w:r>
        <w:rPr>
          <w:lang w:val="es-CR"/>
        </w:rPr>
        <w:t>, para esto utilizan el comando git clone dirección/de/repositorio.</w:t>
      </w:r>
      <w:bookmarkStart w:id="5" w:name="_GoBack"/>
      <w:bookmarkEnd w:id="5"/>
    </w:p>
    <w:p w:rsidR="00630E8B" w:rsidRDefault="00630E8B" w:rsidP="00630E8B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Una vez que el repositorio se clono y los archivos se descargaron, se dirigen a la carpeta por medio del comando cd dirección/de/la/carpeta</w:t>
      </w:r>
    </w:p>
    <w:p w:rsidR="00630E8B" w:rsidRDefault="00630E8B" w:rsidP="00630E8B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 xml:space="preserve">Ahora ingresamos </w:t>
      </w:r>
      <w:proofErr w:type="spellStart"/>
      <w:r>
        <w:rPr>
          <w:lang w:val="es-CR"/>
        </w:rPr>
        <w:t>make</w:t>
      </w:r>
      <w:proofErr w:type="spellEnd"/>
      <w:r>
        <w:rPr>
          <w:lang w:val="es-CR"/>
        </w:rPr>
        <w:t xml:space="preserve"> en la consola, lo que realizará la compilación automática de los archivos</w:t>
      </w:r>
    </w:p>
    <w:p w:rsidR="00630E8B" w:rsidRDefault="00630E8B" w:rsidP="00630E8B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Para correrlo, ingresamos ./</w:t>
      </w:r>
      <w:proofErr w:type="spellStart"/>
      <w:r>
        <w:rPr>
          <w:lang w:val="es-CR"/>
        </w:rPr>
        <w:t>Communicator.out</w:t>
      </w:r>
      <w:proofErr w:type="spellEnd"/>
    </w:p>
    <w:p w:rsidR="00630E8B" w:rsidRDefault="00630E8B" w:rsidP="00630E8B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Ahora, si seleccionamos la opción 1, el programa nos solicitara los datos del contacto que deseen agregar.</w:t>
      </w:r>
    </w:p>
    <w:p w:rsidR="00630E8B" w:rsidRDefault="00630E8B" w:rsidP="00630E8B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Si seleccionamos la opción 2, Communicator imprimirá todos los contactos existentes dentro del archivo contactos.txt</w:t>
      </w:r>
    </w:p>
    <w:p w:rsidR="00630E8B" w:rsidRDefault="00630E8B" w:rsidP="00630E8B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Si seleccionamos la opción 3, Communicator nos solicitara el nombre del contacto con el cual queremos iniciar un chat, una vez lo ingresamos intentará realizar la conexión y en caso de que sea exitosa, podrán intercambiar mensajes con el contacto</w:t>
      </w:r>
    </w:p>
    <w:p w:rsidR="00630E8B" w:rsidRPr="00630E8B" w:rsidRDefault="00630E8B" w:rsidP="00630E8B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Si seleccionan la opción 0 del menú, el programa se cierra automáticamente.</w:t>
      </w:r>
    </w:p>
    <w:p w:rsidR="00BB09E5" w:rsidRDefault="00BB09E5" w:rsidP="00BB09E5">
      <w:pPr>
        <w:pStyle w:val="Heading1"/>
        <w:rPr>
          <w:lang w:val="es-CR"/>
        </w:rPr>
      </w:pPr>
      <w:bookmarkStart w:id="6" w:name="_Toc384083374"/>
      <w:r>
        <w:rPr>
          <w:lang w:val="es-CR"/>
        </w:rPr>
        <w:t>Conclusión.</w:t>
      </w:r>
      <w:bookmarkEnd w:id="6"/>
    </w:p>
    <w:p w:rsidR="00EA362D" w:rsidRPr="00EA362D" w:rsidRDefault="00EA362D" w:rsidP="00EA362D">
      <w:pPr>
        <w:rPr>
          <w:lang w:val="es-CR"/>
        </w:rPr>
      </w:pPr>
    </w:p>
    <w:p w:rsidR="00BB09E5" w:rsidRDefault="00EA362D" w:rsidP="00BB09E5">
      <w:pPr>
        <w:rPr>
          <w:lang w:val="es-CR"/>
        </w:rPr>
      </w:pPr>
      <w:r>
        <w:rPr>
          <w:lang w:val="es-CR"/>
        </w:rPr>
        <w:lastRenderedPageBreak/>
        <w:t>Durante la realización de la tarea programada, llegamos a darnos cuenta que el lenguaje de programación C es un lenguaje muy poderoso, que permite la realización de diversos tipos de programas, y que está muy bien documentado en internet y libros debido a los más de 40 años de existencia del mismo.</w:t>
      </w:r>
    </w:p>
    <w:p w:rsidR="00EA362D" w:rsidRDefault="00EA362D" w:rsidP="00BB09E5">
      <w:pPr>
        <w:rPr>
          <w:lang w:val="es-CR"/>
        </w:rPr>
      </w:pPr>
      <w:r>
        <w:rPr>
          <w:lang w:val="es-CR"/>
        </w:rPr>
        <w:t>También concluimos que es un lenguaje mucho más completo que lenguajes de más alto nivel como Python y Ruby, y que realizar tareas simples, a veces se puede tornar complicado si no se tiene conocimiento previo del lenguaje de programación</w:t>
      </w:r>
      <w:r w:rsidR="00FF04C8">
        <w:rPr>
          <w:lang w:val="es-CR"/>
        </w:rPr>
        <w:t>.</w:t>
      </w:r>
    </w:p>
    <w:p w:rsidR="00CB31EA" w:rsidRDefault="00CB31EA" w:rsidP="00BB09E5">
      <w:pPr>
        <w:rPr>
          <w:lang w:val="es-CR"/>
        </w:rPr>
      </w:pPr>
      <w:r>
        <w:rPr>
          <w:lang w:val="es-CR"/>
        </w:rPr>
        <w:t>Además, durante la realización de la tarea programada, aprendimos conceptos bastante importantes como lo son:</w:t>
      </w:r>
    </w:p>
    <w:p w:rsidR="00CB31EA" w:rsidRDefault="00CB31EA" w:rsidP="00CB31EA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El modelo TCP/IP</w:t>
      </w:r>
    </w:p>
    <w:p w:rsidR="00CB31EA" w:rsidRDefault="00CB31EA" w:rsidP="00CB31EA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Modelo OSI</w:t>
      </w:r>
    </w:p>
    <w:p w:rsidR="00CB31EA" w:rsidRDefault="00CB31EA" w:rsidP="00CB31EA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Comunicación por medio de sockets</w:t>
      </w:r>
    </w:p>
    <w:p w:rsidR="00CB31EA" w:rsidRDefault="00CB31EA" w:rsidP="00CB31EA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Uso de sistemas operativos alternativos a MS Windows</w:t>
      </w:r>
    </w:p>
    <w:p w:rsidR="00CB31EA" w:rsidRDefault="00CB31EA" w:rsidP="00CB31EA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Conceptos de UNIX</w:t>
      </w:r>
    </w:p>
    <w:p w:rsidR="00CB31EA" w:rsidRPr="00CB31EA" w:rsidRDefault="00CB31EA" w:rsidP="00CB31EA">
      <w:pPr>
        <w:rPr>
          <w:lang w:val="es-CR"/>
        </w:rPr>
      </w:pPr>
      <w:r>
        <w:rPr>
          <w:lang w:val="es-CR"/>
        </w:rPr>
        <w:t>Por lo que consideramos que la tarea programada nos dejó mucho conocimiento técnico que podemos utilizar más adelante en nuestras carreras y en el ámbito profesional.</w:t>
      </w:r>
    </w:p>
    <w:p w:rsidR="00FF5282" w:rsidRPr="00FF5282" w:rsidRDefault="00FF5282" w:rsidP="00FF5282">
      <w:pPr>
        <w:rPr>
          <w:lang w:val="es-CR"/>
        </w:rPr>
      </w:pPr>
    </w:p>
    <w:sectPr w:rsidR="00FF5282" w:rsidRPr="00FF5282" w:rsidSect="00ED022C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073" w:rsidRDefault="00603073" w:rsidP="00EC4AA3">
      <w:pPr>
        <w:spacing w:after="0" w:line="240" w:lineRule="auto"/>
      </w:pPr>
      <w:r>
        <w:separator/>
      </w:r>
    </w:p>
  </w:endnote>
  <w:endnote w:type="continuationSeparator" w:id="0">
    <w:p w:rsidR="00603073" w:rsidRDefault="00603073" w:rsidP="00EC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9658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4AA3" w:rsidRDefault="00EC4A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E8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C4AA3" w:rsidRDefault="00EC4A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073" w:rsidRDefault="00603073" w:rsidP="00EC4AA3">
      <w:pPr>
        <w:spacing w:after="0" w:line="240" w:lineRule="auto"/>
      </w:pPr>
      <w:r>
        <w:separator/>
      </w:r>
    </w:p>
  </w:footnote>
  <w:footnote w:type="continuationSeparator" w:id="0">
    <w:p w:rsidR="00603073" w:rsidRDefault="00603073" w:rsidP="00EC4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25C5"/>
    <w:multiLevelType w:val="hybridMultilevel"/>
    <w:tmpl w:val="1BB434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65832"/>
    <w:multiLevelType w:val="hybridMultilevel"/>
    <w:tmpl w:val="5C78D5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055C9"/>
    <w:multiLevelType w:val="hybridMultilevel"/>
    <w:tmpl w:val="B0342E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441EB"/>
    <w:multiLevelType w:val="hybridMultilevel"/>
    <w:tmpl w:val="CC0EE9A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D6"/>
    <w:rsid w:val="001B0F97"/>
    <w:rsid w:val="00244C94"/>
    <w:rsid w:val="00322830"/>
    <w:rsid w:val="003E7F89"/>
    <w:rsid w:val="0041683A"/>
    <w:rsid w:val="0044652D"/>
    <w:rsid w:val="00463143"/>
    <w:rsid w:val="00603073"/>
    <w:rsid w:val="00630E8B"/>
    <w:rsid w:val="007014D6"/>
    <w:rsid w:val="00771F4B"/>
    <w:rsid w:val="00807C64"/>
    <w:rsid w:val="00883784"/>
    <w:rsid w:val="00A81C17"/>
    <w:rsid w:val="00BB09E5"/>
    <w:rsid w:val="00BC6A34"/>
    <w:rsid w:val="00CB31EA"/>
    <w:rsid w:val="00D26324"/>
    <w:rsid w:val="00EA362D"/>
    <w:rsid w:val="00EC4AA3"/>
    <w:rsid w:val="00ED022C"/>
    <w:rsid w:val="00F05E26"/>
    <w:rsid w:val="00FF04C8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C8ADA-0E09-44A9-8667-65059D68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C4AA3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C4AA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C4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AA3"/>
  </w:style>
  <w:style w:type="paragraph" w:styleId="Footer">
    <w:name w:val="footer"/>
    <w:basedOn w:val="Normal"/>
    <w:link w:val="FooterChar"/>
    <w:uiPriority w:val="99"/>
    <w:unhideWhenUsed/>
    <w:rsid w:val="00EC4A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ban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Aplicación de mensajería realizada en el lenguaje de programación C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4BBD8-3E00-4CA7-ADAF-23FA3F96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92</TotalTime>
  <Pages>8</Pages>
  <Words>937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Communicator</vt:lpstr>
    </vt:vector>
  </TitlesOfParts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Communicator</dc:title>
  <dc:subject>Tarea Programada I</dc:subject>
  <dc:creator>Esteban</dc:creator>
  <cp:keywords/>
  <cp:lastModifiedBy>Esteban</cp:lastModifiedBy>
  <cp:revision>12</cp:revision>
  <dcterms:created xsi:type="dcterms:W3CDTF">2014-03-31T05:31:00Z</dcterms:created>
  <dcterms:modified xsi:type="dcterms:W3CDTF">2014-04-01T14:50:00Z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